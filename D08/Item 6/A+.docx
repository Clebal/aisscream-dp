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685" w:rsidRPr="0025770D" w:rsidRDefault="00FD70DF" w:rsidP="00FD70DF">
      <w:pPr>
        <w:pStyle w:val="Ttulo1"/>
        <w:rPr>
          <w:rFonts w:ascii="Arial" w:hAnsi="Arial" w:cs="Arial"/>
          <w:noProof/>
          <w:sz w:val="56"/>
          <w:szCs w:val="52"/>
          <w:lang w:val="es-ES"/>
        </w:rPr>
      </w:pPr>
      <w:r w:rsidRPr="0025770D">
        <w:rPr>
          <w:rFonts w:ascii="Arial" w:hAnsi="Arial" w:cs="Arial"/>
          <w:noProof/>
          <w:sz w:val="56"/>
          <w:szCs w:val="52"/>
          <w:lang w:val="es-ES"/>
        </w:rPr>
        <w:t xml:space="preserve">A+ </w:t>
      </w:r>
      <w:r w:rsidR="0025770D" w:rsidRPr="0025770D">
        <w:rPr>
          <w:rFonts w:ascii="Arial" w:hAnsi="Arial" w:cs="Arial"/>
          <w:b/>
          <w:noProof/>
          <w:sz w:val="56"/>
          <w:szCs w:val="52"/>
          <w:lang w:val="es-ES"/>
        </w:rPr>
        <w:t>-</w:t>
      </w:r>
      <w:r w:rsidRPr="0025770D">
        <w:rPr>
          <w:rFonts w:ascii="Arial" w:hAnsi="Arial" w:cs="Arial"/>
          <w:noProof/>
          <w:sz w:val="56"/>
          <w:szCs w:val="52"/>
          <w:lang w:val="es-ES"/>
        </w:rPr>
        <w:t xml:space="preserve"> D08</w:t>
      </w:r>
    </w:p>
    <w:p w:rsidR="00FD70DF" w:rsidRDefault="00FD70DF">
      <w:pPr>
        <w:rPr>
          <w:rFonts w:ascii="Corbel" w:hAnsi="Corbel"/>
          <w:noProof/>
          <w:sz w:val="22"/>
          <w:szCs w:val="22"/>
          <w:lang w:val="es-ES"/>
        </w:rPr>
      </w:pPr>
    </w:p>
    <w:p w:rsidR="00066685" w:rsidRDefault="00FD70DF">
      <w:pPr>
        <w:rPr>
          <w:rFonts w:ascii="Corbel" w:hAnsi="Corbel"/>
          <w:noProof/>
          <w:sz w:val="22"/>
          <w:szCs w:val="22"/>
          <w:lang w:val="es-ES"/>
        </w:rPr>
      </w:pPr>
      <w:r w:rsidRPr="00FD70DF">
        <w:rPr>
          <w:rFonts w:ascii="Corbel" w:hAnsi="Corbel"/>
          <w:noProof/>
          <w:sz w:val="22"/>
          <w:szCs w:val="22"/>
          <w:lang w:val="es-ES"/>
        </w:rPr>
        <w:t xml:space="preserve">En el presente entregable se nos solicita </w:t>
      </w:r>
      <w:r>
        <w:rPr>
          <w:rFonts w:ascii="Corbel" w:hAnsi="Corbel"/>
          <w:noProof/>
          <w:sz w:val="22"/>
          <w:szCs w:val="22"/>
          <w:lang w:val="es-ES"/>
        </w:rPr>
        <w:t xml:space="preserve">establecer comunicaciones seguras usando el protocolo HTTPS para cumplir con la Ley de Protección de Datos. Para ello debemos de generar un certificado </w:t>
      </w:r>
      <w:r w:rsidR="00DC1F53">
        <w:rPr>
          <w:rFonts w:ascii="Corbel" w:hAnsi="Corbel"/>
          <w:noProof/>
          <w:sz w:val="22"/>
          <w:szCs w:val="22"/>
          <w:lang w:val="es-ES"/>
        </w:rPr>
        <w:t xml:space="preserve">y cambiar la configuración del servidor Tomcat. </w:t>
      </w:r>
    </w:p>
    <w:p w:rsidR="00EC4071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Comenzaremos explicando como generaremos el certificado. Una Keystore es un “almacén de claves” donde podemos almacenar claves privadas, certificados y claves sim</w:t>
      </w:r>
      <w:r w:rsidR="00A70395">
        <w:rPr>
          <w:noProof/>
          <w:sz w:val="22"/>
          <w:szCs w:val="22"/>
          <w:lang w:val="es-ES"/>
        </w:rPr>
        <w:t>é</w:t>
      </w:r>
      <w:r>
        <w:rPr>
          <w:noProof/>
          <w:sz w:val="22"/>
          <w:szCs w:val="22"/>
          <w:lang w:val="es-ES"/>
        </w:rPr>
        <w:t xml:space="preserve">tricas. En nuestro caso, la Keystore es un archivo, pero el almacenamiento tambien puede manejarse de diferentes maneras, como por ejemplo usando un </w:t>
      </w:r>
      <w:r w:rsidRPr="00DC1F53">
        <w:rPr>
          <w:noProof/>
          <w:sz w:val="22"/>
          <w:szCs w:val="22"/>
          <w:lang w:val="es-ES"/>
        </w:rPr>
        <w:t>token criptográfico o utilizando el mecanismo propio del sistema operativo</w:t>
      </w:r>
      <w:r>
        <w:rPr>
          <w:noProof/>
          <w:sz w:val="22"/>
          <w:szCs w:val="22"/>
          <w:lang w:val="es-ES"/>
        </w:rPr>
        <w:t xml:space="preserve">. </w:t>
      </w:r>
    </w:p>
    <w:p w:rsidR="00DC1F53" w:rsidRDefault="00DC1F53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Abrimos como administrador</w:t>
      </w:r>
      <w:r w:rsidR="00886CDE">
        <w:rPr>
          <w:noProof/>
          <w:sz w:val="22"/>
          <w:szCs w:val="22"/>
          <w:lang w:val="es-ES"/>
        </w:rPr>
        <w:t xml:space="preserve"> (</w:t>
      </w:r>
      <w:r w:rsidR="00886CDE">
        <w:rPr>
          <w:rFonts w:ascii="Segoe UI" w:hAnsi="Segoe UI" w:cs="Segoe UI"/>
          <w:sz w:val="18"/>
          <w:szCs w:val="18"/>
        </w:rPr>
        <w:t>boss/$I=B0$$=U$3=P@$$</w:t>
      </w:r>
      <w:r w:rsidR="00886CDE">
        <w:rPr>
          <w:noProof/>
          <w:sz w:val="22"/>
          <w:szCs w:val="22"/>
          <w:lang w:val="es-ES"/>
        </w:rPr>
        <w:t>)</w:t>
      </w:r>
      <w:r>
        <w:rPr>
          <w:noProof/>
          <w:sz w:val="22"/>
          <w:szCs w:val="22"/>
          <w:lang w:val="es-ES"/>
        </w:rPr>
        <w:t xml:space="preserve"> la consola de comandos o CMD del sistema de pre-producción provisto. Nos dirijimos a la unidad del disco duro y luego a la ruta </w:t>
      </w:r>
      <w:r w:rsidRPr="00033616">
        <w:rPr>
          <w:noProof/>
          <w:sz w:val="22"/>
          <w:szCs w:val="22"/>
          <w:highlight w:val="lightGray"/>
          <w:lang w:val="es-ES"/>
        </w:rPr>
        <w:t>Program Files\Java\jdk1.7.0_13\bin</w:t>
      </w:r>
      <w:r w:rsidR="00033616" w:rsidRPr="00033616">
        <w:rPr>
          <w:noProof/>
          <w:sz w:val="22"/>
          <w:szCs w:val="22"/>
          <w:lang w:val="es-ES"/>
        </w:rPr>
        <w:t xml:space="preserve">. </w:t>
      </w:r>
    </w:p>
    <w:p w:rsidR="00033616" w:rsidRDefault="00033616" w:rsidP="00033616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59D5CC21" wp14:editId="0175428D">
            <wp:extent cx="4838700" cy="246639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096" cy="246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CD9" w:rsidRDefault="00033616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continuación, creamos el certificado en dicha ruta. Utilizaremos el comando </w:t>
      </w:r>
      <w:r w:rsidR="00717F5C" w:rsidRPr="00717F5C">
        <w:rPr>
          <w:noProof/>
          <w:sz w:val="22"/>
          <w:szCs w:val="22"/>
          <w:highlight w:val="lightGray"/>
          <w:lang w:val="es-ES"/>
        </w:rPr>
        <w:t>keytool -genkey -alias</w:t>
      </w:r>
      <w:r w:rsidR="00717F5C">
        <w:rPr>
          <w:noProof/>
          <w:sz w:val="22"/>
          <w:szCs w:val="22"/>
          <w:highlight w:val="lightGray"/>
          <w:lang w:val="es-ES"/>
        </w:rPr>
        <w:t xml:space="preserve"> </w:t>
      </w:r>
      <w:r w:rsidR="00717F5C" w:rsidRPr="00717F5C">
        <w:rPr>
          <w:noProof/>
          <w:sz w:val="22"/>
          <w:szCs w:val="22"/>
          <w:highlight w:val="lightGray"/>
          <w:lang w:val="es-ES"/>
        </w:rPr>
        <w:t>tomcat -keystore tomcat.p12 -storetype PKCS12 -keyalg RSA -keysize 2048 -validity 3650</w:t>
      </w:r>
      <w:r w:rsidR="00717F5C">
        <w:rPr>
          <w:noProof/>
          <w:sz w:val="22"/>
          <w:szCs w:val="22"/>
          <w:lang w:val="es-ES"/>
        </w:rPr>
        <w:t xml:space="preserve">. </w:t>
      </w:r>
      <w:r w:rsidR="00861CD9">
        <w:rPr>
          <w:noProof/>
          <w:sz w:val="22"/>
          <w:szCs w:val="22"/>
          <w:lang w:val="es-ES"/>
        </w:rPr>
        <w:t>En cuanto a los argumentos del comando: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keytool es una utilidad de gestión de claves y certificados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 xml:space="preserve">-genkey es el comando para generar nuestros propios </w:t>
      </w:r>
      <w:r w:rsidRPr="00A70395">
        <w:rPr>
          <w:noProof/>
          <w:sz w:val="22"/>
          <w:szCs w:val="22"/>
          <w:lang w:val="es-ES"/>
        </w:rPr>
        <w:t>certificados</w:t>
      </w:r>
      <w:r w:rsidRPr="00861CD9">
        <w:rPr>
          <w:noProof/>
          <w:sz w:val="22"/>
          <w:szCs w:val="22"/>
          <w:lang w:val="es-ES"/>
        </w:rPr>
        <w:t xml:space="preserve"> públicos/privados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-alias asigna un alias (pseudónimo) a la clave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-keystore asigna el nombre y formato al certificado generado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717F5C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 xml:space="preserve">-storetype </w:t>
      </w:r>
      <w:r w:rsidR="00C87653" w:rsidRPr="00861CD9">
        <w:rPr>
          <w:noProof/>
          <w:sz w:val="22"/>
          <w:szCs w:val="22"/>
          <w:lang w:val="es-ES"/>
        </w:rPr>
        <w:t>asigna el servicio de criptografía usado, puede ser JKS por defecto o PKCS12 (.p12) que usaremos ya que es m</w:t>
      </w:r>
      <w:r w:rsidR="00861CD9">
        <w:rPr>
          <w:noProof/>
          <w:sz w:val="22"/>
          <w:szCs w:val="22"/>
          <w:lang w:val="es-ES"/>
        </w:rPr>
        <w:t>á</w:t>
      </w:r>
      <w:r w:rsidR="00C87653" w:rsidRPr="00861CD9">
        <w:rPr>
          <w:noProof/>
          <w:sz w:val="22"/>
          <w:szCs w:val="22"/>
          <w:lang w:val="es-ES"/>
        </w:rPr>
        <w:t>s conveniente para el uso de certificados con claves privadas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-keyalg define el esquema de cifrado usado, en nuestro caso RSA,otros pueden ser DSA o EC</w:t>
      </w:r>
      <w:r w:rsidR="00861CD9">
        <w:rPr>
          <w:noProof/>
          <w:sz w:val="22"/>
          <w:szCs w:val="22"/>
          <w:lang w:val="es-ES"/>
        </w:rPr>
        <w:t>.</w:t>
      </w:r>
    </w:p>
    <w:p w:rsid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-keysize especifica el tamaño de cada clave que se generará, si usamos RSA será de 2048</w:t>
      </w:r>
      <w:r w:rsidR="00861CD9">
        <w:rPr>
          <w:noProof/>
          <w:sz w:val="22"/>
          <w:szCs w:val="22"/>
          <w:lang w:val="es-ES"/>
        </w:rPr>
        <w:t>.</w:t>
      </w:r>
    </w:p>
    <w:p w:rsidR="00033616" w:rsidRPr="00861CD9" w:rsidRDefault="00C87653" w:rsidP="00861C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 w:rsidRPr="00861CD9">
        <w:rPr>
          <w:noProof/>
          <w:sz w:val="22"/>
          <w:szCs w:val="22"/>
          <w:lang w:val="es-ES"/>
        </w:rPr>
        <w:t>-validity es el periodo de validez del certificado que vamos a generar.</w:t>
      </w:r>
    </w:p>
    <w:p w:rsidR="00C87653" w:rsidRDefault="00904353" w:rsidP="00717F5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 xml:space="preserve">Tras esto, nos pedirá que una contraseña y su confirmación, que </w:t>
      </w:r>
      <w:r w:rsidR="00861CD9">
        <w:rPr>
          <w:noProof/>
          <w:sz w:val="22"/>
          <w:szCs w:val="22"/>
          <w:lang w:val="es-ES"/>
        </w:rPr>
        <w:t>declaramos</w:t>
      </w:r>
      <w:r>
        <w:rPr>
          <w:noProof/>
          <w:sz w:val="22"/>
          <w:szCs w:val="22"/>
          <w:lang w:val="es-ES"/>
        </w:rPr>
        <w:t xml:space="preserve"> como “changeit”, que es la contraseña por defecto que se utiliza. Nos aparecerá</w:t>
      </w:r>
      <w:r w:rsidR="00861CD9">
        <w:rPr>
          <w:noProof/>
          <w:sz w:val="22"/>
          <w:szCs w:val="22"/>
          <w:lang w:val="es-ES"/>
        </w:rPr>
        <w:t>n</w:t>
      </w:r>
      <w:r>
        <w:rPr>
          <w:noProof/>
          <w:sz w:val="22"/>
          <w:szCs w:val="22"/>
          <w:lang w:val="es-ES"/>
        </w:rPr>
        <w:t xml:space="preserve"> unas preguntas</w:t>
      </w:r>
      <w:r w:rsidR="00861CD9">
        <w:rPr>
          <w:noProof/>
          <w:sz w:val="22"/>
          <w:szCs w:val="22"/>
          <w:lang w:val="es-ES"/>
        </w:rPr>
        <w:t xml:space="preserve"> (nuestro nombre, nombre de la compañía, nombre de nuestra ciudad…)</w:t>
      </w:r>
      <w:r>
        <w:rPr>
          <w:noProof/>
          <w:sz w:val="22"/>
          <w:szCs w:val="22"/>
          <w:lang w:val="es-ES"/>
        </w:rPr>
        <w:t>, cuyas respuestas se añadirán al certificado. Por último confirmamos que los datos son correctos con “yes”.</w:t>
      </w:r>
    </w:p>
    <w:p w:rsidR="009F2BC1" w:rsidRDefault="009F2BC1" w:rsidP="00717F5C">
      <w:pPr>
        <w:rPr>
          <w:noProof/>
        </w:rPr>
      </w:pPr>
    </w:p>
    <w:p w:rsidR="00035DD9" w:rsidRDefault="009F2BC1" w:rsidP="007670EE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inline distT="0" distB="0" distL="0" distR="0" wp14:anchorId="123F16E8" wp14:editId="187E45BD">
            <wp:extent cx="5334000" cy="3843215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096" cy="385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C1" w:rsidRDefault="009F2BC1" w:rsidP="009F2BC1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El certificado se habr</w:t>
      </w:r>
      <w:r w:rsidR="00BF7A9F">
        <w:rPr>
          <w:noProof/>
          <w:sz w:val="22"/>
          <w:szCs w:val="22"/>
          <w:lang w:val="es-ES"/>
        </w:rPr>
        <w:t>á</w:t>
      </w:r>
      <w:r>
        <w:rPr>
          <w:noProof/>
          <w:sz w:val="22"/>
          <w:szCs w:val="22"/>
          <w:lang w:val="es-ES"/>
        </w:rPr>
        <w:t xml:space="preserve"> creado en la ruta especificada, ahora prodecemos a cambiar la configuración de Tomcat. Nos dirigimos a la ruta </w:t>
      </w:r>
      <w:r w:rsidRPr="009F2BC1">
        <w:rPr>
          <w:noProof/>
          <w:sz w:val="22"/>
          <w:szCs w:val="22"/>
          <w:highlight w:val="lightGray"/>
          <w:lang w:val="es-ES"/>
        </w:rPr>
        <w:t>C:\Program Files\Apache Software Foundation\Tomcat 7.0\conf</w:t>
      </w:r>
      <w:r>
        <w:rPr>
          <w:noProof/>
          <w:sz w:val="22"/>
          <w:szCs w:val="22"/>
          <w:lang w:val="es-ES"/>
        </w:rPr>
        <w:t xml:space="preserve"> y abrimos el archivo server.xml. </w:t>
      </w:r>
    </w:p>
    <w:p w:rsidR="00BF6EFA" w:rsidRDefault="00AB4E6C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Para redirigir el tráfico al puerto 8443, a</w:t>
      </w:r>
      <w:r w:rsidR="004C6617">
        <w:rPr>
          <w:noProof/>
          <w:sz w:val="22"/>
          <w:szCs w:val="22"/>
          <w:lang w:val="es-ES"/>
        </w:rPr>
        <w:t>ñadimos</w:t>
      </w:r>
      <w:r w:rsidR="00BF6EFA">
        <w:rPr>
          <w:noProof/>
          <w:sz w:val="22"/>
          <w:szCs w:val="22"/>
          <w:lang w:val="es-ES"/>
        </w:rPr>
        <w:t xml:space="preserve"> la línea: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connectionTimeout="20000" port="80</w:t>
      </w:r>
      <w:r w:rsidR="00AB4E6C">
        <w:rPr>
          <w:noProof/>
          <w:sz w:val="22"/>
          <w:szCs w:val="22"/>
          <w:highlight w:val="lightGray"/>
          <w:lang w:val="es-ES"/>
        </w:rPr>
        <w:t>80</w:t>
      </w:r>
      <w:r w:rsidRPr="00BF6EFA">
        <w:rPr>
          <w:noProof/>
          <w:sz w:val="22"/>
          <w:szCs w:val="22"/>
          <w:highlight w:val="lightGray"/>
          <w:lang w:val="es-ES"/>
        </w:rPr>
        <w:t>" protocol="HTTP/1.1" redirectPort="8443"/&gt;</w:t>
      </w:r>
      <w:r>
        <w:rPr>
          <w:noProof/>
          <w:sz w:val="22"/>
          <w:szCs w:val="22"/>
          <w:lang w:val="es-ES"/>
        </w:rPr>
        <w:t xml:space="preserve"> </w:t>
      </w:r>
      <w:r w:rsidR="004C4AB0">
        <w:rPr>
          <w:noProof/>
          <w:sz w:val="22"/>
          <w:szCs w:val="22"/>
          <w:lang w:val="es-ES"/>
        </w:rPr>
        <w:t>D</w:t>
      </w:r>
      <w:r>
        <w:rPr>
          <w:noProof/>
          <w:sz w:val="22"/>
          <w:szCs w:val="22"/>
          <w:lang w:val="es-ES"/>
        </w:rPr>
        <w:t>escomentamos la línea</w:t>
      </w:r>
      <w:r w:rsidR="004C4AB0">
        <w:rPr>
          <w:noProof/>
          <w:sz w:val="22"/>
          <w:szCs w:val="22"/>
          <w:lang w:val="es-ES"/>
        </w:rPr>
        <w:t>:</w:t>
      </w:r>
    </w:p>
    <w:p w:rsidR="004C4AB0" w:rsidRDefault="00BF6EFA" w:rsidP="00BF6EFA">
      <w:pPr>
        <w:jc w:val="left"/>
        <w:rPr>
          <w:noProof/>
          <w:sz w:val="22"/>
          <w:szCs w:val="22"/>
          <w:lang w:val="es-ES"/>
        </w:rPr>
      </w:pPr>
      <w:r w:rsidRPr="00BF6EFA">
        <w:rPr>
          <w:noProof/>
          <w:sz w:val="22"/>
          <w:szCs w:val="22"/>
          <w:highlight w:val="lightGray"/>
          <w:lang w:val="es-ES"/>
        </w:rPr>
        <w:t>&lt;Connector port="8443" protocol="HTTP/1.1" SSLEnabled="true" maxThreads="150" scheme="https" secure="true" clientAuth="false" sslProtocol="TLS" /&gt;</w:t>
      </w:r>
    </w:p>
    <w:p w:rsidR="00035DD9" w:rsidRDefault="00035DD9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A la línea que acabamos de descomentar hemos de añadirle: </w:t>
      </w:r>
      <w:r w:rsidRPr="00BF6EFA">
        <w:rPr>
          <w:noProof/>
          <w:sz w:val="22"/>
          <w:szCs w:val="22"/>
          <w:highlight w:val="lightGray"/>
          <w:lang w:val="es-ES"/>
        </w:rPr>
        <w:t>keystoreFile="C:\Program Files\Java\jdk1.7.0_13\bin\tomcat.p12" keystorePass="changeit" keystoreType="PKCS12"</w:t>
      </w:r>
    </w:p>
    <w:p w:rsidR="00035DD9" w:rsidRDefault="004C4AB0" w:rsidP="00BF6EFA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Para especificar la ruta, la contraseña y el formato del certificado</w:t>
      </w:r>
      <w:r w:rsidRPr="004C4AB0">
        <w:rPr>
          <w:noProof/>
          <w:sz w:val="22"/>
          <w:szCs w:val="22"/>
          <w:lang w:val="es-ES"/>
        </w:rPr>
        <w:t xml:space="preserve"> le añadimos: 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keystoreFile=”…”: para especificar la ruta en la que se halla el certificado.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keystorePass=”…”: para detallar la contraseña del certificado.</w:t>
      </w:r>
    </w:p>
    <w:p w:rsidR="00035DD9" w:rsidRDefault="00035DD9" w:rsidP="00035DD9">
      <w:pPr>
        <w:pStyle w:val="Prrafodelista"/>
        <w:numPr>
          <w:ilvl w:val="0"/>
          <w:numId w:val="3"/>
        </w:num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keystoreType=”…”: para expresar e</w:t>
      </w:r>
      <w:r w:rsidRPr="00861CD9">
        <w:rPr>
          <w:noProof/>
          <w:sz w:val="22"/>
          <w:szCs w:val="22"/>
          <w:lang w:val="es-ES"/>
        </w:rPr>
        <w:t>l servicio de criptografía usado</w:t>
      </w:r>
      <w:r>
        <w:rPr>
          <w:noProof/>
          <w:sz w:val="22"/>
          <w:szCs w:val="22"/>
          <w:lang w:val="es-ES"/>
        </w:rPr>
        <w:t>.</w:t>
      </w:r>
    </w:p>
    <w:p w:rsidR="00AB4E6C" w:rsidRDefault="00AB4E6C" w:rsidP="00AB4E6C">
      <w:pPr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lastRenderedPageBreak/>
        <w:t xml:space="preserve">Luego, añadimos al final del archivo web.xml </w:t>
      </w:r>
      <w:r w:rsidR="00B4041B">
        <w:rPr>
          <w:noProof/>
          <w:sz w:val="22"/>
          <w:szCs w:val="22"/>
          <w:lang w:val="es-ES"/>
        </w:rPr>
        <w:t>(</w:t>
      </w:r>
      <w:r>
        <w:rPr>
          <w:noProof/>
          <w:sz w:val="22"/>
          <w:szCs w:val="22"/>
          <w:lang w:val="es-ES"/>
        </w:rPr>
        <w:t>que se encuentra en la misma ruta</w:t>
      </w:r>
      <w:r w:rsidR="00B4041B">
        <w:rPr>
          <w:noProof/>
          <w:sz w:val="22"/>
          <w:szCs w:val="22"/>
          <w:lang w:val="es-ES"/>
        </w:rPr>
        <w:t>), con el fin de que todo el tráfico hacia nuestra aplicación Acme-Rendezvous vaya hacia el puerto 8443</w:t>
      </w:r>
      <w:r>
        <w:rPr>
          <w:noProof/>
          <w:sz w:val="22"/>
          <w:szCs w:val="22"/>
          <w:lang w:val="es-ES"/>
        </w:rPr>
        <w:t>:</w:t>
      </w:r>
    </w:p>
    <w:p w:rsidR="00AB4E6C" w:rsidRDefault="00AB4E6C" w:rsidP="00AB4E6C">
      <w:pPr>
        <w:rPr>
          <w:noProof/>
          <w:sz w:val="22"/>
          <w:szCs w:val="22"/>
          <w:lang w:val="es-ES"/>
        </w:rPr>
      </w:pPr>
      <w:r w:rsidRPr="00AB4E6C">
        <w:rPr>
          <w:noProof/>
          <w:sz w:val="22"/>
          <w:szCs w:val="22"/>
          <w:highlight w:val="lightGray"/>
          <w:lang w:val="es-ES"/>
        </w:rPr>
        <w:t>&lt;security-constraint&gt;&lt;web-resource-collection&gt;&lt;web-resource-name&gt;Acme-</w:t>
      </w:r>
      <w:r w:rsidR="00B4041B">
        <w:rPr>
          <w:noProof/>
          <w:sz w:val="22"/>
          <w:szCs w:val="22"/>
          <w:highlight w:val="lightGray"/>
          <w:lang w:val="es-ES"/>
        </w:rPr>
        <w:t>Rendezvous</w:t>
      </w:r>
      <w:r w:rsidRPr="00AB4E6C">
        <w:rPr>
          <w:noProof/>
          <w:sz w:val="22"/>
          <w:szCs w:val="22"/>
          <w:highlight w:val="lightGray"/>
          <w:lang w:val="es-ES"/>
        </w:rPr>
        <w:t>&lt;/web-resource-name&gt;&lt;url-pattern&gt;/*&lt;/url-pattern&gt;&lt;/web-resource-collection&gt;&lt;user-data-constraint&gt;&lt;transport-guarantee&gt;CONFIDENTIAL&lt;/transport-guarantee&gt;&lt;/user-data-constraint&gt;&lt;/security-constraint&gt;</w:t>
      </w:r>
    </w:p>
    <w:p w:rsidR="00AB4E6C" w:rsidRPr="00AB4E6C" w:rsidRDefault="00AB4E6C" w:rsidP="00AB4E6C">
      <w:pPr>
        <w:rPr>
          <w:noProof/>
          <w:sz w:val="22"/>
          <w:szCs w:val="22"/>
          <w:lang w:val="es-ES"/>
        </w:rPr>
      </w:pPr>
    </w:p>
    <w:p w:rsidR="00AB4E6C" w:rsidRDefault="00B4041B" w:rsidP="004C4AB0">
      <w:pPr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EFF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63850" cy="4929720"/>
            <wp:effectExtent l="0" t="0" r="0" b="444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850" cy="492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00AB4E6C">
        <w:rPr>
          <w:noProof/>
        </w:rPr>
        <w:drawing>
          <wp:inline distT="0" distB="0" distL="0" distR="0" wp14:anchorId="5E58F041" wp14:editId="6C5074DB">
            <wp:extent cx="2926080" cy="49377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095" cy="495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1B" w:rsidRDefault="00B4041B" w:rsidP="00B4041B">
      <w:pPr>
        <w:ind w:left="1440"/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         </w:t>
      </w:r>
      <w:r w:rsidRPr="00B4041B">
        <w:rPr>
          <w:noProof/>
          <w:sz w:val="22"/>
          <w:szCs w:val="22"/>
          <w:highlight w:val="lightGray"/>
          <w:lang w:val="es-ES"/>
        </w:rPr>
        <w:t>server.xml</w:t>
      </w:r>
      <w:r w:rsidRPr="00B4041B">
        <w:rPr>
          <w:noProof/>
          <w:sz w:val="22"/>
          <w:szCs w:val="22"/>
          <w:lang w:val="es-ES"/>
        </w:rPr>
        <w:tab/>
      </w:r>
      <w:r w:rsidRPr="00B4041B">
        <w:rPr>
          <w:noProof/>
          <w:sz w:val="22"/>
          <w:szCs w:val="22"/>
          <w:lang w:val="es-ES"/>
        </w:rPr>
        <w:tab/>
      </w:r>
      <w:r w:rsidRPr="00B4041B">
        <w:rPr>
          <w:noProof/>
          <w:sz w:val="22"/>
          <w:szCs w:val="22"/>
          <w:lang w:val="es-ES"/>
        </w:rPr>
        <w:tab/>
      </w:r>
      <w:r w:rsidRPr="00B4041B">
        <w:rPr>
          <w:noProof/>
          <w:sz w:val="22"/>
          <w:szCs w:val="22"/>
          <w:lang w:val="es-ES"/>
        </w:rPr>
        <w:tab/>
      </w:r>
      <w:r w:rsidRPr="00B4041B">
        <w:rPr>
          <w:noProof/>
          <w:sz w:val="22"/>
          <w:szCs w:val="22"/>
          <w:lang w:val="es-ES"/>
        </w:rPr>
        <w:tab/>
        <w:t xml:space="preserve">  </w:t>
      </w:r>
      <w:r w:rsidRPr="00B4041B">
        <w:rPr>
          <w:noProof/>
          <w:sz w:val="22"/>
          <w:szCs w:val="22"/>
          <w:lang w:val="es-ES"/>
        </w:rPr>
        <w:tab/>
      </w:r>
      <w:r w:rsidRPr="00B4041B">
        <w:rPr>
          <w:noProof/>
          <w:sz w:val="22"/>
          <w:szCs w:val="22"/>
          <w:highlight w:val="lightGray"/>
          <w:lang w:val="es-ES"/>
        </w:rPr>
        <w:t>web.xml</w:t>
      </w:r>
    </w:p>
    <w:p w:rsidR="00A62D86" w:rsidRDefault="004C4AB0" w:rsidP="004C4AB0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Tras los cambios</w:t>
      </w:r>
      <w:r w:rsidR="00B4041B">
        <w:rPr>
          <w:noProof/>
          <w:sz w:val="22"/>
          <w:szCs w:val="22"/>
          <w:lang w:val="es-ES"/>
        </w:rPr>
        <w:t>, los archivos quedan</w:t>
      </w:r>
      <w:r w:rsidR="00EC4071">
        <w:rPr>
          <w:noProof/>
          <w:sz w:val="22"/>
          <w:szCs w:val="22"/>
          <w:lang w:val="es-ES"/>
        </w:rPr>
        <w:t xml:space="preserve"> como en la imagen. Estos cambios también se podrían hacer en el entorno de desarrollo, el certificado se generaría de igual manera y los cambios en la configuración del servidor serían en la ruta </w:t>
      </w:r>
      <w:r w:rsidR="00EC4071" w:rsidRPr="00EC4071">
        <w:rPr>
          <w:noProof/>
          <w:sz w:val="22"/>
          <w:szCs w:val="22"/>
          <w:highlight w:val="lightGray"/>
          <w:lang w:val="es-ES"/>
        </w:rPr>
        <w:t>Acme-Rendezvous\Servers\Tomcat v7.0 Server at localhost-config\server.xml</w:t>
      </w:r>
      <w:r w:rsidR="00EC4071">
        <w:rPr>
          <w:noProof/>
          <w:sz w:val="22"/>
          <w:szCs w:val="22"/>
          <w:lang w:val="es-ES"/>
        </w:rPr>
        <w:t>.</w:t>
      </w:r>
      <w:r w:rsidR="00B4041B" w:rsidRPr="00B4041B">
        <w:rPr>
          <w:noProof/>
        </w:rPr>
        <w:t xml:space="preserve"> </w:t>
      </w:r>
    </w:p>
    <w:p w:rsidR="00A62D86" w:rsidRDefault="00FF50FF" w:rsidP="007670EE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>Hemos añadido una versión sin cambios de Acme Rendezvous, ya que los cambios realizados han sido sobre la configuración del servidor Tomcat (</w:t>
      </w:r>
      <w:r w:rsidR="0025770D">
        <w:rPr>
          <w:noProof/>
          <w:sz w:val="22"/>
          <w:szCs w:val="22"/>
          <w:lang w:val="es-ES"/>
        </w:rPr>
        <w:t xml:space="preserve">los mismos cambios </w:t>
      </w:r>
      <w:r>
        <w:rPr>
          <w:noProof/>
          <w:sz w:val="22"/>
          <w:szCs w:val="22"/>
          <w:lang w:val="es-ES"/>
        </w:rPr>
        <w:t>se podría</w:t>
      </w:r>
      <w:r w:rsidR="0025770D">
        <w:rPr>
          <w:noProof/>
          <w:sz w:val="22"/>
          <w:szCs w:val="22"/>
          <w:lang w:val="es-ES"/>
        </w:rPr>
        <w:t>n</w:t>
      </w:r>
      <w:r>
        <w:rPr>
          <w:noProof/>
          <w:sz w:val="22"/>
          <w:szCs w:val="22"/>
          <w:lang w:val="es-ES"/>
        </w:rPr>
        <w:t xml:space="preserve"> añadir en el archivo</w:t>
      </w:r>
      <w:r w:rsidR="00A62D86">
        <w:rPr>
          <w:noProof/>
          <w:sz w:val="22"/>
          <w:szCs w:val="22"/>
          <w:lang w:val="es-ES"/>
        </w:rPr>
        <w:t xml:space="preserve"> </w:t>
      </w:r>
      <w:r w:rsidR="0025770D" w:rsidRPr="00C22F36">
        <w:rPr>
          <w:noProof/>
          <w:sz w:val="22"/>
          <w:szCs w:val="22"/>
          <w:shd w:val="clear" w:color="auto" w:fill="D9D9D9" w:themeFill="background1" w:themeFillShade="D9"/>
          <w:lang w:val="es-ES"/>
        </w:rPr>
        <w:t>Acme-Rendezvous \src\main\resources\application.properties</w:t>
      </w:r>
      <w:r w:rsidR="0025770D">
        <w:rPr>
          <w:noProof/>
          <w:sz w:val="22"/>
          <w:szCs w:val="22"/>
          <w:lang w:val="es-ES"/>
        </w:rPr>
        <w:t xml:space="preserve"> y en el </w:t>
      </w:r>
      <w:r w:rsidR="0025770D" w:rsidRPr="00C22F36">
        <w:rPr>
          <w:noProof/>
          <w:sz w:val="22"/>
          <w:szCs w:val="22"/>
          <w:shd w:val="clear" w:color="auto" w:fill="D9D9D9" w:themeFill="background1" w:themeFillShade="D9"/>
          <w:lang w:val="es-ES"/>
        </w:rPr>
        <w:t>Acme-Rendezvous/src/main/ resources/spring/config/security.xml</w:t>
      </w:r>
      <w:r>
        <w:rPr>
          <w:noProof/>
          <w:sz w:val="22"/>
          <w:szCs w:val="22"/>
          <w:lang w:val="es-ES"/>
        </w:rPr>
        <w:t xml:space="preserve">, </w:t>
      </w:r>
      <w:r w:rsidR="0025770D">
        <w:rPr>
          <w:noProof/>
          <w:sz w:val="22"/>
          <w:szCs w:val="22"/>
          <w:lang w:val="es-ES"/>
        </w:rPr>
        <w:t xml:space="preserve">sería una opción para en entorno de desarrollo esto supondría </w:t>
      </w:r>
      <w:r w:rsidR="0025770D">
        <w:rPr>
          <w:noProof/>
          <w:sz w:val="22"/>
          <w:szCs w:val="22"/>
          <w:lang w:val="es-ES"/>
        </w:rPr>
        <w:lastRenderedPageBreak/>
        <w:t>hacer los cambios para cada proyecto, por lo que hemos decidido que no es la mejor opción</w:t>
      </w:r>
      <w:r>
        <w:rPr>
          <w:noProof/>
          <w:sz w:val="22"/>
          <w:szCs w:val="22"/>
          <w:lang w:val="es-ES"/>
        </w:rPr>
        <w:t>)</w:t>
      </w:r>
      <w:r w:rsidR="00EC4071">
        <w:rPr>
          <w:noProof/>
          <w:sz w:val="22"/>
          <w:szCs w:val="22"/>
          <w:lang w:val="es-ES"/>
        </w:rPr>
        <w:t xml:space="preserve"> </w:t>
      </w:r>
      <w:r>
        <w:rPr>
          <w:noProof/>
          <w:sz w:val="22"/>
          <w:szCs w:val="22"/>
          <w:lang w:val="es-ES"/>
        </w:rPr>
        <w:t>y con estos, cualquier artefacto lanzado desde el servidor u</w:t>
      </w:r>
      <w:bookmarkStart w:id="0" w:name="_GoBack"/>
      <w:bookmarkEnd w:id="0"/>
      <w:r>
        <w:rPr>
          <w:noProof/>
          <w:sz w:val="22"/>
          <w:szCs w:val="22"/>
          <w:lang w:val="es-ES"/>
        </w:rPr>
        <w:t>tilizaría el protocolo HTTPS en el puerto 8843.</w:t>
      </w:r>
    </w:p>
    <w:p w:rsidR="004C4AB0" w:rsidRDefault="004C4AB0" w:rsidP="007670EE">
      <w:pPr>
        <w:jc w:val="left"/>
        <w:rPr>
          <w:noProof/>
          <w:sz w:val="22"/>
          <w:szCs w:val="22"/>
          <w:lang w:val="es-ES"/>
        </w:rPr>
      </w:pPr>
      <w:r>
        <w:rPr>
          <w:noProof/>
          <w:sz w:val="22"/>
          <w:szCs w:val="22"/>
          <w:lang w:val="es-ES"/>
        </w:rPr>
        <w:t xml:space="preserve">Una vez </w:t>
      </w:r>
      <w:r w:rsidR="00035DD9">
        <w:rPr>
          <w:noProof/>
          <w:sz w:val="22"/>
          <w:szCs w:val="22"/>
          <w:lang w:val="es-ES"/>
        </w:rPr>
        <w:t xml:space="preserve">realizados los cambios en </w:t>
      </w:r>
      <w:r w:rsidR="00B4041B">
        <w:rPr>
          <w:noProof/>
          <w:sz w:val="22"/>
          <w:szCs w:val="22"/>
          <w:lang w:val="es-ES"/>
        </w:rPr>
        <w:t>los archivos</w:t>
      </w:r>
      <w:r w:rsidR="00035DD9">
        <w:rPr>
          <w:noProof/>
          <w:sz w:val="22"/>
          <w:szCs w:val="22"/>
          <w:lang w:val="es-ES"/>
        </w:rPr>
        <w:t xml:space="preserve"> server.xml</w:t>
      </w:r>
      <w:r w:rsidR="00B4041B">
        <w:rPr>
          <w:noProof/>
          <w:sz w:val="22"/>
          <w:szCs w:val="22"/>
          <w:lang w:val="es-ES"/>
        </w:rPr>
        <w:t xml:space="preserve"> y web.xml</w:t>
      </w:r>
      <w:r>
        <w:rPr>
          <w:noProof/>
          <w:sz w:val="22"/>
          <w:szCs w:val="22"/>
          <w:lang w:val="es-ES"/>
        </w:rPr>
        <w:t xml:space="preserve">, </w:t>
      </w:r>
      <w:r w:rsidR="00035DD9">
        <w:rPr>
          <w:noProof/>
          <w:sz w:val="22"/>
          <w:szCs w:val="22"/>
          <w:lang w:val="es-ES"/>
        </w:rPr>
        <w:t xml:space="preserve">abrimos el navegador y </w:t>
      </w:r>
      <w:r>
        <w:rPr>
          <w:noProof/>
          <w:sz w:val="22"/>
          <w:szCs w:val="22"/>
          <w:lang w:val="es-ES"/>
        </w:rPr>
        <w:t>lanzamos nuestra aplicación en el puerto 8443</w:t>
      </w:r>
      <w:r w:rsidR="00035DD9">
        <w:rPr>
          <w:noProof/>
          <w:sz w:val="22"/>
          <w:szCs w:val="22"/>
          <w:lang w:val="es-ES"/>
        </w:rPr>
        <w:t xml:space="preserve"> (</w:t>
      </w:r>
      <w:r w:rsidR="00035DD9" w:rsidRPr="00C22F36">
        <w:rPr>
          <w:noProof/>
          <w:sz w:val="22"/>
          <w:szCs w:val="22"/>
          <w:shd w:val="clear" w:color="auto" w:fill="D9D9D9" w:themeFill="background1" w:themeFillShade="D9"/>
          <w:lang w:val="es-ES"/>
        </w:rPr>
        <w:t>https://localhost:8843</w:t>
      </w:r>
      <w:r w:rsidR="00035DD9">
        <w:rPr>
          <w:noProof/>
          <w:sz w:val="22"/>
          <w:szCs w:val="22"/>
          <w:lang w:val="es-ES"/>
        </w:rPr>
        <w:t xml:space="preserve">), donde tendremos implementado las comunicaciones seguras a traves del </w:t>
      </w:r>
      <w:r>
        <w:rPr>
          <w:noProof/>
          <w:sz w:val="22"/>
          <w:szCs w:val="22"/>
          <w:lang w:val="es-ES"/>
        </w:rPr>
        <w:t xml:space="preserve"> protocolo HTTPS</w:t>
      </w:r>
      <w:r w:rsidR="00035DD9">
        <w:rPr>
          <w:noProof/>
          <w:sz w:val="22"/>
          <w:szCs w:val="22"/>
          <w:lang w:val="es-ES"/>
        </w:rPr>
        <w:t>. Podemos comprobar que el servidor esta usando el certificado que hemos creado previamente</w:t>
      </w:r>
      <w:r w:rsidR="00C22F36">
        <w:rPr>
          <w:noProof/>
          <w:sz w:val="22"/>
          <w:szCs w:val="22"/>
          <w:lang w:val="es-ES"/>
        </w:rPr>
        <w:t xml:space="preserve"> (es normal que al entrar en la aplicación se nos aparezca un mensaje del tipo “</w:t>
      </w:r>
      <w:r w:rsidR="00C22F36" w:rsidRPr="00C22F36">
        <w:rPr>
          <w:noProof/>
          <w:sz w:val="22"/>
          <w:szCs w:val="22"/>
          <w:shd w:val="clear" w:color="auto" w:fill="D9D9D9" w:themeFill="background1" w:themeFillShade="D9"/>
          <w:lang w:val="es-ES"/>
        </w:rPr>
        <w:t>Tu conexión no es privada</w:t>
      </w:r>
      <w:r w:rsidR="00C22F36">
        <w:rPr>
          <w:noProof/>
          <w:sz w:val="22"/>
          <w:szCs w:val="22"/>
          <w:lang w:val="es-ES"/>
        </w:rPr>
        <w:t>”, ya que estamos accediendo a través de un certificado autogenerado)</w:t>
      </w:r>
      <w:r w:rsidR="00035DD9">
        <w:rPr>
          <w:noProof/>
          <w:sz w:val="22"/>
          <w:szCs w:val="22"/>
          <w:lang w:val="es-ES"/>
        </w:rPr>
        <w:t xml:space="preserve">, al cual se le ha asignado las respuestas </w:t>
      </w:r>
      <w:r w:rsidR="00B4041B">
        <w:rPr>
          <w:noProof/>
          <w:sz w:val="22"/>
          <w:szCs w:val="22"/>
          <w:lang w:val="es-ES"/>
        </w:rPr>
        <w:t>anteriores que hemos facilitado al crear el certificado</w:t>
      </w:r>
      <w:r w:rsidR="00035DD9">
        <w:rPr>
          <w:noProof/>
          <w:sz w:val="22"/>
          <w:szCs w:val="22"/>
          <w:lang w:val="es-ES"/>
        </w:rPr>
        <w:t>.</w:t>
      </w:r>
    </w:p>
    <w:p w:rsidR="004C4AB0" w:rsidRDefault="00B4041B" w:rsidP="004C4AB0">
      <w:pPr>
        <w:jc w:val="center"/>
        <w:rPr>
          <w:noProof/>
          <w:sz w:val="22"/>
          <w:szCs w:val="2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384D2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853055" cy="3802380"/>
            <wp:effectExtent l="0" t="0" r="4445" b="7620"/>
            <wp:wrapTight wrapText="bothSides">
              <wp:wrapPolygon edited="0">
                <wp:start x="0" y="0"/>
                <wp:lineTo x="0" y="21535"/>
                <wp:lineTo x="21489" y="21535"/>
                <wp:lineTo x="21489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324C" w:rsidRPr="00FD70DF" w:rsidRDefault="00D6324C" w:rsidP="00035DD9">
      <w:pPr>
        <w:jc w:val="left"/>
        <w:rPr>
          <w:noProof/>
          <w:sz w:val="22"/>
          <w:szCs w:val="22"/>
          <w:lang w:val="es-ES"/>
        </w:rPr>
      </w:pPr>
    </w:p>
    <w:sectPr w:rsidR="00D6324C" w:rsidRPr="00FD70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84E" w:rsidRDefault="002E684E">
      <w:pPr>
        <w:spacing w:after="0"/>
      </w:pPr>
      <w:r>
        <w:separator/>
      </w:r>
    </w:p>
  </w:endnote>
  <w:endnote w:type="continuationSeparator" w:id="0">
    <w:p w:rsidR="002E684E" w:rsidRDefault="002E6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84E" w:rsidRDefault="002E684E">
      <w:pPr>
        <w:spacing w:after="0"/>
      </w:pPr>
      <w:r>
        <w:separator/>
      </w:r>
    </w:p>
  </w:footnote>
  <w:footnote w:type="continuationSeparator" w:id="0">
    <w:p w:rsidR="002E684E" w:rsidRDefault="002E6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04DA"/>
    <w:multiLevelType w:val="hybridMultilevel"/>
    <w:tmpl w:val="B6F445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53EE5"/>
    <w:multiLevelType w:val="hybridMultilevel"/>
    <w:tmpl w:val="27C8A3C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DF"/>
    <w:rsid w:val="00033616"/>
    <w:rsid w:val="00035DD9"/>
    <w:rsid w:val="00066685"/>
    <w:rsid w:val="0025770D"/>
    <w:rsid w:val="002E684E"/>
    <w:rsid w:val="0045649B"/>
    <w:rsid w:val="004C4AB0"/>
    <w:rsid w:val="004C6617"/>
    <w:rsid w:val="00555969"/>
    <w:rsid w:val="006D7879"/>
    <w:rsid w:val="00717F5C"/>
    <w:rsid w:val="007670EE"/>
    <w:rsid w:val="00861CD9"/>
    <w:rsid w:val="00886CDE"/>
    <w:rsid w:val="00904353"/>
    <w:rsid w:val="00995378"/>
    <w:rsid w:val="009F2BC1"/>
    <w:rsid w:val="00A62D86"/>
    <w:rsid w:val="00A70395"/>
    <w:rsid w:val="00AB4E6C"/>
    <w:rsid w:val="00AE5A6A"/>
    <w:rsid w:val="00B4041B"/>
    <w:rsid w:val="00BF6EFA"/>
    <w:rsid w:val="00BF7A9F"/>
    <w:rsid w:val="00C04F21"/>
    <w:rsid w:val="00C22F36"/>
    <w:rsid w:val="00C5337D"/>
    <w:rsid w:val="00C87653"/>
    <w:rsid w:val="00CA598A"/>
    <w:rsid w:val="00D6324C"/>
    <w:rsid w:val="00DC1F53"/>
    <w:rsid w:val="00EC4071"/>
    <w:rsid w:val="00EF2ABB"/>
    <w:rsid w:val="00F26506"/>
    <w:rsid w:val="00FD70DF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36EDA"/>
  <w15:docId w15:val="{FAFC9908-65CB-4F85-97E9-7BAB6380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56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v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AF37C6-F57B-4F69-A28F-1AA56F45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579</TotalTime>
  <Pages>1</Pages>
  <Words>792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Alejandro Sánchez Villarín</dc:creator>
  <cp:keywords/>
  <cp:lastModifiedBy>Alejandro Sánchez Villarín</cp:lastModifiedBy>
  <cp:revision>12</cp:revision>
  <dcterms:created xsi:type="dcterms:W3CDTF">2018-02-24T10:50:00Z</dcterms:created>
  <dcterms:modified xsi:type="dcterms:W3CDTF">2018-02-27T17:18:00Z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